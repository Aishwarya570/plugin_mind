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BBF3E" w14:textId="561EDE8C" w:rsidR="00D077E9" w:rsidRPr="00D109EF" w:rsidRDefault="007768DF" w:rsidP="007768DF">
      <w:pPr>
        <w:jc w:val="center"/>
        <w:rPr>
          <w:i/>
          <w:iCs/>
          <w:sz w:val="96"/>
          <w:szCs w:val="56"/>
        </w:rPr>
      </w:pPr>
      <w:r w:rsidRPr="00D109EF">
        <w:rPr>
          <w:i/>
          <w:iCs/>
          <w:sz w:val="96"/>
          <w:szCs w:val="56"/>
        </w:rPr>
        <w:t>ReadMe</w:t>
      </w:r>
    </w:p>
    <w:p w14:paraId="2EEB31DE" w14:textId="2B18A802" w:rsidR="00D077E9" w:rsidRDefault="00687265" w:rsidP="007768DF">
      <w:pPr>
        <w:pStyle w:val="Heading1"/>
      </w:pPr>
      <w:r>
        <w:t>Libraries &amp; Modules</w:t>
      </w:r>
    </w:p>
    <w:tbl>
      <w:tblPr>
        <w:tblW w:w="1039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94"/>
      </w:tblGrid>
      <w:tr w:rsidR="00D077E9" w14:paraId="1B6524E6" w14:textId="77777777" w:rsidTr="007768DF">
        <w:trPr>
          <w:trHeight w:val="5763"/>
        </w:trPr>
        <w:tc>
          <w:tcPr>
            <w:tcW w:w="10394" w:type="dxa"/>
          </w:tcPr>
          <w:p w14:paraId="1FA64309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 xml:space="preserve">Python 3 </w:t>
            </w:r>
          </w:p>
          <w:p w14:paraId="486665EB" w14:textId="77777777" w:rsidR="00687265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>Python Notebook</w:t>
            </w:r>
            <w:r>
              <w:rPr>
                <w:sz w:val="24"/>
                <w:szCs w:val="24"/>
              </w:rPr>
              <w:t xml:space="preserve"> </w:t>
            </w:r>
            <w:r w:rsidRPr="00AD402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J</w:t>
            </w:r>
            <w:r w:rsidRPr="00AD4029">
              <w:rPr>
                <w:sz w:val="24"/>
                <w:szCs w:val="24"/>
              </w:rPr>
              <w:t>upyter</w:t>
            </w:r>
            <w:r>
              <w:rPr>
                <w:sz w:val="24"/>
                <w:szCs w:val="24"/>
              </w:rPr>
              <w:t xml:space="preserve"> Notebook</w:t>
            </w:r>
            <w:r w:rsidRPr="00AD402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P</w:t>
            </w:r>
            <w:r w:rsidRPr="00AD4029">
              <w:rPr>
                <w:sz w:val="24"/>
                <w:szCs w:val="24"/>
              </w:rPr>
              <w:t>ycharm)</w:t>
            </w:r>
          </w:p>
          <w:p w14:paraId="1B60C450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</w:t>
            </w:r>
          </w:p>
          <w:p w14:paraId="6A57DFAA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 xml:space="preserve">Opencv --&gt; version= 3.4.9.31 </w:t>
            </w:r>
            <w:r>
              <w:rPr>
                <w:sz w:val="24"/>
                <w:szCs w:val="24"/>
              </w:rPr>
              <w:t>{</w:t>
            </w:r>
            <w:r w:rsidRPr="00AD4029">
              <w:rPr>
                <w:sz w:val="24"/>
                <w:szCs w:val="24"/>
              </w:rPr>
              <w:t>pip install opencv-python==3.4.9.31}</w:t>
            </w:r>
          </w:p>
          <w:p w14:paraId="482C7C36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>Flask {pip install flask}</w:t>
            </w:r>
          </w:p>
          <w:p w14:paraId="6DA5FC54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>Pygames {pip install pygames}</w:t>
            </w:r>
          </w:p>
          <w:p w14:paraId="13CE251E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 xml:space="preserve">scipy </w:t>
            </w:r>
            <w:r>
              <w:rPr>
                <w:sz w:val="24"/>
                <w:szCs w:val="24"/>
              </w:rPr>
              <w:t>{</w:t>
            </w:r>
            <w:r w:rsidRPr="00AD4029">
              <w:rPr>
                <w:sz w:val="24"/>
                <w:szCs w:val="24"/>
              </w:rPr>
              <w:t>pip install scipy</w:t>
            </w:r>
            <w:r>
              <w:rPr>
                <w:sz w:val="24"/>
                <w:szCs w:val="24"/>
              </w:rPr>
              <w:t xml:space="preserve"> </w:t>
            </w:r>
            <w:r w:rsidRPr="00AD4029">
              <w:rPr>
                <w:sz w:val="24"/>
                <w:szCs w:val="24"/>
              </w:rPr>
              <w:t>}</w:t>
            </w:r>
          </w:p>
          <w:p w14:paraId="6672BA73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>imutils {pip install imutils}</w:t>
            </w:r>
          </w:p>
          <w:p w14:paraId="5A67C3B7" w14:textId="77777777" w:rsidR="00687265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>numpy {pip install numpy}</w:t>
            </w:r>
          </w:p>
          <w:p w14:paraId="0E2E3E4B" w14:textId="672EC680" w:rsidR="00687265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requests {pip install requests}</w:t>
            </w:r>
          </w:p>
          <w:p w14:paraId="0882016F" w14:textId="0EA4A2DB" w:rsidR="00B74102" w:rsidRDefault="00B74102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74102">
              <w:rPr>
                <w:sz w:val="24"/>
                <w:szCs w:val="24"/>
              </w:rPr>
              <w:t>flask_ngrok</w:t>
            </w:r>
          </w:p>
          <w:p w14:paraId="5D086EEB" w14:textId="0978E06B" w:rsidR="00B86504" w:rsidRDefault="00B86504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tensorflow enabled notebook</w:t>
            </w:r>
          </w:p>
          <w:p w14:paraId="0636A6FF" w14:textId="77777777" w:rsidR="00B74102" w:rsidRPr="00B74102" w:rsidRDefault="00B74102" w:rsidP="00B741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74102">
              <w:rPr>
                <w:sz w:val="24"/>
                <w:szCs w:val="24"/>
              </w:rPr>
              <w:t>from tensorflow.keras.models import model_from_json</w:t>
            </w:r>
          </w:p>
          <w:p w14:paraId="2333F5B0" w14:textId="79B12899" w:rsidR="00B74102" w:rsidRPr="00687265" w:rsidRDefault="00B74102" w:rsidP="00B741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74102">
              <w:rPr>
                <w:sz w:val="24"/>
                <w:szCs w:val="24"/>
              </w:rPr>
              <w:t>from keras.preprocessing import image</w:t>
            </w:r>
          </w:p>
        </w:tc>
      </w:tr>
      <w:tr w:rsidR="00DF027C" w14:paraId="09DCD60D" w14:textId="77777777" w:rsidTr="007768DF">
        <w:trPr>
          <w:trHeight w:val="3599"/>
        </w:trPr>
        <w:tc>
          <w:tcPr>
            <w:tcW w:w="10394" w:type="dxa"/>
            <w:shd w:val="clear" w:color="auto" w:fill="F2F2F2" w:themeFill="background1" w:themeFillShade="F2"/>
            <w:vAlign w:val="center"/>
          </w:tcPr>
          <w:p w14:paraId="12455BBB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D0D35E" wp14:editId="246E1C99">
                      <wp:extent cx="5422005" cy="1371600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371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8D227A" w14:textId="77777777" w:rsidR="00687265" w:rsidRDefault="00687265" w:rsidP="00687265">
                                  <w:r>
                                    <w:t>while (doubt)</w:t>
                                  </w:r>
                                </w:p>
                                <w:p w14:paraId="2971F50A" w14:textId="545AF35B" w:rsidR="00687265" w:rsidRDefault="00687265" w:rsidP="00687265">
                                  <w:r>
                                    <w:t>{</w:t>
                                  </w:r>
                                  <w:r>
                                    <w:tab/>
                                    <w:t>run it out;</w:t>
                                  </w:r>
                                </w:p>
                                <w:p w14:paraId="04C5AF9B" w14:textId="4347FFD9" w:rsidR="00687265" w:rsidRDefault="00687265" w:rsidP="00687265">
                                  <w:r>
                                    <w:tab/>
                                    <w:t>if (tried) break;</w:t>
                                  </w:r>
                                </w:p>
                                <w:p w14:paraId="3C2F080A" w14:textId="53E09E4F" w:rsidR="00687265" w:rsidRDefault="00687265" w:rsidP="00687265">
                                  <w:r>
                                    <w:tab/>
                                    <w:t>sweat it out;</w:t>
                                  </w:r>
                                </w:p>
                                <w:p w14:paraId="0E8A73CC" w14:textId="70892250" w:rsidR="00687265" w:rsidRDefault="00687265" w:rsidP="00687265"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D0D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426.9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" filled="f" stroked="f" strokeweight=".5pt">
                      <v:textbox>
                        <w:txbxContent>
                          <w:p w14:paraId="5E8D227A" w14:textId="77777777" w:rsidR="00687265" w:rsidRDefault="00687265" w:rsidP="00687265">
                            <w:r>
                              <w:t>while (doubt)</w:t>
                            </w:r>
                          </w:p>
                          <w:p w14:paraId="2971F50A" w14:textId="545AF35B" w:rsidR="00687265" w:rsidRDefault="00687265" w:rsidP="00687265">
                            <w:r>
                              <w:t>{</w:t>
                            </w:r>
                            <w:r>
                              <w:tab/>
                              <w:t>run it out;</w:t>
                            </w:r>
                          </w:p>
                          <w:p w14:paraId="04C5AF9B" w14:textId="4347FFD9" w:rsidR="00687265" w:rsidRDefault="00687265" w:rsidP="00687265">
                            <w:r>
                              <w:tab/>
                              <w:t>if (tried) break;</w:t>
                            </w:r>
                          </w:p>
                          <w:p w14:paraId="3C2F080A" w14:textId="53E09E4F" w:rsidR="00687265" w:rsidRDefault="00687265" w:rsidP="00687265">
                            <w:r>
                              <w:tab/>
                              <w:t>sweat it out;</w:t>
                            </w:r>
                          </w:p>
                          <w:p w14:paraId="0E8A73CC" w14:textId="70892250" w:rsidR="00687265" w:rsidRDefault="00687265" w:rsidP="00687265">
                            <w: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4CFBC9F7" w14:textId="20660C30" w:rsidR="00687265" w:rsidRDefault="00687265" w:rsidP="00687265">
      <w:pPr>
        <w:pStyle w:val="Heading1"/>
        <w:jc w:val="center"/>
      </w:pPr>
      <w:r>
        <w:lastRenderedPageBreak/>
        <w:t>Dealing with Code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687265" w14:paraId="0A84F6F3" w14:textId="77777777" w:rsidTr="003405D1">
        <w:trPr>
          <w:trHeight w:val="3546"/>
        </w:trPr>
        <w:tc>
          <w:tcPr>
            <w:tcW w:w="9999" w:type="dxa"/>
          </w:tcPr>
          <w:p w14:paraId="7C61EDD0" w14:textId="77777777" w:rsidR="00687265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Copy the code to Python notebook</w:t>
            </w: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.</w:t>
            </w:r>
          </w:p>
          <w:p w14:paraId="24FCE3CE" w14:textId="0AE007AD" w:rsidR="004B3DB9" w:rsidRPr="004B3DB9" w:rsidRDefault="00687265" w:rsidP="004B3DB9">
            <w:pPr>
              <w:pStyle w:val="ListParagraph"/>
              <w:numPr>
                <w:ilvl w:val="0"/>
                <w:numId w:val="3"/>
              </w:numP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{Run the Python Notebook on a 15 inch.  screen, since the website is calibrated accordingly.}</w:t>
            </w:r>
          </w:p>
          <w:p w14:paraId="32459592" w14:textId="0084816B" w:rsidR="004B3DB9" w:rsidRDefault="004B3DB9" w:rsidP="004B3DB9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 xml:space="preserve">Download the dataset from here </w:t>
            </w:r>
            <w:r w:rsidRPr="004B3DB9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https://www.kaggle.com/deadskull7/fer2013</w:t>
            </w: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.</w:t>
            </w:r>
          </w:p>
          <w:p w14:paraId="4E885AFD" w14:textId="7C9D41B1" w:rsidR="00687265" w:rsidRPr="004B3DB9" w:rsidRDefault="004B3DB9" w:rsidP="004B3DB9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Then change the directories accordingly.</w:t>
            </w:r>
            <w:r w:rsidR="00687265" w:rsidRPr="004B3DB9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 </w:t>
            </w:r>
          </w:p>
          <w:p w14:paraId="60178376" w14:textId="2E47703A" w:rsidR="00687265" w:rsidRDefault="00687265" w:rsidP="00687265">
            <w:pPr>
              <w:pStyle w:val="ListParagraph"/>
              <w:numPr>
                <w:ilvl w:val="0"/>
                <w:numId w:val="3"/>
              </w:numP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r w:rsidRPr="00C557C4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lines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431/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/27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/27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/24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/18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/1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92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/8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82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/7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72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/6</w:t>
            </w:r>
            <w:r w:rsidR="00B74102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need to change the destination of </w:t>
            </w:r>
            <w: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</w:t>
            </w:r>
            <w: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accordingly.</w:t>
            </w:r>
            <w: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} </w:t>
            </w:r>
          </w:p>
          <w:p w14:paraId="011B20C2" w14:textId="6FEB6ACF" w:rsidR="00687265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After changing the directories, ensure the appropriate file name with the extension is restored at the original position.</w:t>
            </w:r>
          </w:p>
          <w:p w14:paraId="356D8155" w14:textId="1139E7DE" w:rsidR="008E5A96" w:rsidRDefault="008E5A96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Then train the model. Then proceed further with the flask app.</w:t>
            </w:r>
          </w:p>
          <w:p w14:paraId="08C4729E" w14:textId="77777777" w:rsidR="00687265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After doing the necessary changes, compile &amp; run the command.</w:t>
            </w:r>
          </w:p>
          <w:p w14:paraId="736DDD74" w14:textId="77777777" w:rsidR="00687265" w:rsidRPr="009A587A" w:rsidRDefault="00687265" w:rsidP="00687265">
            <w:p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</w:p>
          <w:p w14:paraId="58D5B079" w14:textId="77777777" w:rsidR="00687265" w:rsidRDefault="00687265" w:rsidP="00687265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noProof/>
                <w:sz w:val="26"/>
                <w:szCs w:val="26"/>
              </w:rPr>
              <w:drawing>
                <wp:inline distT="0" distB="0" distL="0" distR="0" wp14:anchorId="7FD7F0B5" wp14:editId="1A3A58A7">
                  <wp:extent cx="5731510" cy="122555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007D2" w14:textId="77777777" w:rsidR="00687265" w:rsidRPr="009A587A" w:rsidRDefault="00687265" w:rsidP="00687265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</w:p>
          <w:p w14:paraId="6598D269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After running</w:t>
            </w: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 xml:space="preserve"> the code</w:t>
            </w:r>
            <w:r w:rsidRPr="009A587A">
              <w:rPr>
                <w:rFonts w:ascii="Times New Roman" w:eastAsia="Times New Roman" w:hAnsi="Times New Roman" w:cs="Times New Roman"/>
                <w:bCs/>
                <w:i/>
                <w:iCs/>
                <w:color w:val="34ABA2" w:themeColor="accent3"/>
                <w:sz w:val="26"/>
                <w:szCs w:val="26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, </w:t>
            </w:r>
            <w:r w:rsidRPr="009A587A">
              <w:rPr>
                <w:rFonts w:eastAsia="Times New Roman" w:cstheme="minorHAnsi"/>
                <w:bCs/>
                <w:i/>
                <w:iCs/>
                <w:color w:val="34ABA2" w:themeColor="accent3"/>
                <w:sz w:val="22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{Running on </w:t>
            </w:r>
            <w:hyperlink r:id="rId9" w:history="1">
              <w:r w:rsidRPr="009A587A">
                <w:rPr>
                  <w:rStyle w:val="Hyperlink"/>
                  <w:rFonts w:eastAsia="Times New Roman" w:cstheme="minorHAnsi"/>
                  <w:bCs/>
                  <w:i/>
                  <w:iCs/>
                  <w:color w:val="34ABA2" w:themeColor="accent3"/>
                  <w:lang w:eastAsia="en-IN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http://127.0.0.1:5000/</w:t>
              </w:r>
            </w:hyperlink>
            <w:r w:rsidRPr="009A587A">
              <w:rPr>
                <w:rFonts w:ascii="Times New Roman" w:eastAsia="Times New Roman" w:hAnsi="Times New Roman" w:cs="Times New Roman"/>
                <w:bCs/>
                <w:i/>
                <w:iCs/>
                <w:color w:val="34ABA2" w:themeColor="accent3"/>
                <w:sz w:val="22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}</w:t>
            </w:r>
            <w:r w:rsidRPr="00C557C4">
              <w:rPr>
                <w:rFonts w:ascii="Times New Roman" w:eastAsia="Times New Roman" w:hAnsi="Times New Roman" w:cs="Times New Roman"/>
                <w:bCs/>
                <w:i/>
                <w:iCs/>
                <w:color w:val="34ABA2" w:themeColor="accent3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9A587A">
              <w:rPr>
                <w:rFonts w:ascii="Times New Roman" w:eastAsia="Times New Roman" w:hAnsi="Times New Roman" w:cs="Times New Roman"/>
                <w:bCs/>
                <w:i/>
                <w:iCs/>
                <w:color w:val="34ABA2" w:themeColor="accent3"/>
                <w:sz w:val="22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will come as a result.</w:t>
            </w:r>
          </w:p>
          <w:p w14:paraId="32CCFF28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Click on the link &amp; it'll redirect to our homepage. </w:t>
            </w:r>
          </w:p>
          <w:p w14:paraId="7D65626A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After getting redirected to the homepage, wait for a minute or two.</w:t>
            </w: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 xml:space="preserve"> </w:t>
            </w: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The laptop is loading all the files &amp; compiling the python code. </w:t>
            </w:r>
          </w:p>
          <w:p w14:paraId="357D8840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Then you'll be able to navigate through the web-app. From there, you can easily navigate to other tabs. </w:t>
            </w:r>
          </w:p>
          <w:p w14:paraId="2BE0CFF3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After accessing the static golden ratio detector</w:t>
            </w: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 xml:space="preserve"> interactive tab</w:t>
            </w: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, you'll get redirected to another page. Here you need to enter the image &amp; make sure the image is in the correct directory. </w:t>
            </w:r>
          </w:p>
          <w:p w14:paraId="6A9668CE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lastRenderedPageBreak/>
              <w:t>Now, moving onto another interactive tab, the Live golden ratio predictor. Upon clicking it, it'll take some time to start up &amp; will open in a new window.</w:t>
            </w:r>
          </w:p>
          <w:p w14:paraId="273F8446" w14:textId="77777777" w:rsidR="00687265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 Live golden ratio predictor, static golden ratio detector &amp; golden ratio guitar applications can be closed by pressing the "q" key.</w:t>
            </w:r>
          </w:p>
          <w:p w14:paraId="4AC23850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 xml:space="preserve"> If you have doubt while chatting to Phi bot, you can say “help” &amp; Phi will help you with questions.</w:t>
            </w:r>
          </w:p>
          <w:p w14:paraId="17F72876" w14:textId="77777777" w:rsidR="00687265" w:rsidRDefault="00687265" w:rsidP="00687265">
            <w:pPr>
              <w:pStyle w:val="ListParagraph"/>
              <w:spacing w:line="360" w:lineRule="auto"/>
              <w:ind w:left="1080"/>
            </w:pPr>
          </w:p>
          <w:p w14:paraId="31D31979" w14:textId="77777777" w:rsidR="00687265" w:rsidRDefault="00687265" w:rsidP="003405D1">
            <w:pPr>
              <w:pStyle w:val="Content"/>
            </w:pPr>
          </w:p>
        </w:tc>
      </w:tr>
    </w:tbl>
    <w:p w14:paraId="6F88A8F9" w14:textId="77777777" w:rsidR="0087605E" w:rsidRPr="00D70D02" w:rsidRDefault="0087605E" w:rsidP="00DF027C"/>
    <w:sectPr w:rsidR="0087605E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0CBD6" w14:textId="77777777" w:rsidR="00D20C55" w:rsidRDefault="00D20C55">
      <w:r>
        <w:separator/>
      </w:r>
    </w:p>
    <w:p w14:paraId="27A8971A" w14:textId="77777777" w:rsidR="00D20C55" w:rsidRDefault="00D20C55"/>
  </w:endnote>
  <w:endnote w:type="continuationSeparator" w:id="0">
    <w:p w14:paraId="2DD9F14B" w14:textId="77777777" w:rsidR="00D20C55" w:rsidRDefault="00D20C55">
      <w:r>
        <w:continuationSeparator/>
      </w:r>
    </w:p>
    <w:p w14:paraId="1D0A83CB" w14:textId="77777777" w:rsidR="00D20C55" w:rsidRDefault="00D20C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157B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1E84EF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0972B" w14:textId="77777777" w:rsidR="00D20C55" w:rsidRDefault="00D20C55">
      <w:r>
        <w:separator/>
      </w:r>
    </w:p>
    <w:p w14:paraId="4F243C6A" w14:textId="77777777" w:rsidR="00D20C55" w:rsidRDefault="00D20C55"/>
  </w:footnote>
  <w:footnote w:type="continuationSeparator" w:id="0">
    <w:p w14:paraId="603D0F7C" w14:textId="77777777" w:rsidR="00D20C55" w:rsidRDefault="00D20C55">
      <w:r>
        <w:continuationSeparator/>
      </w:r>
    </w:p>
    <w:p w14:paraId="2187F751" w14:textId="77777777" w:rsidR="00D20C55" w:rsidRDefault="00D20C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9417B0C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4C23394" w14:textId="77777777" w:rsidR="00D077E9" w:rsidRDefault="00D077E9">
          <w:pPr>
            <w:pStyle w:val="Header"/>
          </w:pPr>
        </w:p>
      </w:tc>
    </w:tr>
  </w:tbl>
  <w:p w14:paraId="101A63BD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60077"/>
    <w:multiLevelType w:val="multilevel"/>
    <w:tmpl w:val="10E0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30567"/>
    <w:multiLevelType w:val="multilevel"/>
    <w:tmpl w:val="C456885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6353914"/>
    <w:multiLevelType w:val="hybridMultilevel"/>
    <w:tmpl w:val="672A54A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14"/>
    <w:rsid w:val="0002482E"/>
    <w:rsid w:val="00050324"/>
    <w:rsid w:val="0007771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48B1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4B3DB9"/>
    <w:rsid w:val="005037F0"/>
    <w:rsid w:val="00516A86"/>
    <w:rsid w:val="005275F6"/>
    <w:rsid w:val="00572102"/>
    <w:rsid w:val="005B0EFA"/>
    <w:rsid w:val="005F1BB0"/>
    <w:rsid w:val="00656C4D"/>
    <w:rsid w:val="00687265"/>
    <w:rsid w:val="006E5716"/>
    <w:rsid w:val="007302B3"/>
    <w:rsid w:val="00730733"/>
    <w:rsid w:val="00730E3A"/>
    <w:rsid w:val="00736AAF"/>
    <w:rsid w:val="00765B2A"/>
    <w:rsid w:val="007768DF"/>
    <w:rsid w:val="00783A34"/>
    <w:rsid w:val="007C6B52"/>
    <w:rsid w:val="007D16C5"/>
    <w:rsid w:val="00862FE4"/>
    <w:rsid w:val="0086389A"/>
    <w:rsid w:val="0087605E"/>
    <w:rsid w:val="008B1FEE"/>
    <w:rsid w:val="008E5A96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A0042"/>
    <w:rsid w:val="00AC29F3"/>
    <w:rsid w:val="00B231E5"/>
    <w:rsid w:val="00B74102"/>
    <w:rsid w:val="00B86504"/>
    <w:rsid w:val="00C02B87"/>
    <w:rsid w:val="00C4086D"/>
    <w:rsid w:val="00CA1896"/>
    <w:rsid w:val="00CB5B28"/>
    <w:rsid w:val="00CC26C3"/>
    <w:rsid w:val="00CF5371"/>
    <w:rsid w:val="00D0323A"/>
    <w:rsid w:val="00D0559F"/>
    <w:rsid w:val="00D077E9"/>
    <w:rsid w:val="00D109EF"/>
    <w:rsid w:val="00D20C5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FB26B"/>
  <w15:docId w15:val="{A81EC541-93DB-4912-9E00-CCE0B4D2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777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7265"/>
    <w:pPr>
      <w:spacing w:after="160" w:line="259" w:lineRule="auto"/>
      <w:ind w:left="720"/>
      <w:contextualSpacing/>
    </w:pPr>
    <w:rPr>
      <w:rFonts w:eastAsiaTheme="minorHAnsi"/>
      <w:b w:val="0"/>
      <w:color w:val="auto"/>
      <w:sz w:val="22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B3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500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han\AppData\Local\Microsoft\Office\16.0\DTS\en-US%7b1E0AB756-44A8-4F5D-BF22-54B41F0696BC%7d\%7b0D3CC2E3-DFC9-4F0F-99F6-3978635933E8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           Cynthia Banerjee
          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{0D3CC2E3-DFC9-4F0F-99F6-3978635933E8}tf16392850_win32</Template>
  <TotalTime>33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Ishan</dc:creator>
  <cp:keywords/>
  <cp:lastModifiedBy>Ishanblaster1000@gmail.com</cp:lastModifiedBy>
  <cp:revision>13</cp:revision>
  <cp:lastPrinted>2006-08-01T17:47:00Z</cp:lastPrinted>
  <dcterms:created xsi:type="dcterms:W3CDTF">2020-08-27T12:57:00Z</dcterms:created>
  <dcterms:modified xsi:type="dcterms:W3CDTF">2020-09-05T15:24:00Z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